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4290" w14:textId="787586EE" w:rsidR="005E30F5" w:rsidRDefault="00A7514A">
      <w:pPr>
        <w:pStyle w:val="Date"/>
      </w:pPr>
      <w:r>
        <w:t>2</w:t>
      </w:r>
      <w:r w:rsidR="00E65B5B">
        <w:t>-</w:t>
      </w:r>
      <w:r>
        <w:t>27</w:t>
      </w:r>
      <w:r w:rsidR="00E65B5B">
        <w:t>-23</w:t>
      </w:r>
    </w:p>
    <w:p w14:paraId="06525606" w14:textId="604DFA9B" w:rsidR="005E30F5" w:rsidRDefault="00AB3EB7">
      <w:pPr>
        <w:pStyle w:val="Salutation"/>
      </w:pPr>
      <w:r>
        <w:t xml:space="preserve">Module </w:t>
      </w:r>
      <w:r w:rsidR="00A7514A">
        <w:t>11.2</w:t>
      </w:r>
      <w:r>
        <w:t xml:space="preserve"> Assignment</w:t>
      </w:r>
    </w:p>
    <w:p w14:paraId="5741F5E5" w14:textId="7571E1DB" w:rsidR="00FC4273" w:rsidRPr="00FC4273" w:rsidRDefault="00FC4273" w:rsidP="00FC4273">
      <w:pPr>
        <w:pStyle w:val="Address"/>
      </w:pPr>
      <w:r>
        <w:t xml:space="preserve">Zoey Naizer </w:t>
      </w:r>
    </w:p>
    <w:p w14:paraId="47E4EF82" w14:textId="2A1A6B01" w:rsidR="004627F0" w:rsidRDefault="00A7514A" w:rsidP="004627F0">
      <w:r>
        <w:rPr>
          <w:noProof/>
        </w:rPr>
        <w:drawing>
          <wp:inline distT="0" distB="0" distL="0" distR="0" wp14:anchorId="673FA236" wp14:editId="6E82C708">
            <wp:extent cx="648462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7F0">
      <w:footerReference w:type="defaul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649A" w14:textId="77777777" w:rsidR="00A619A8" w:rsidRDefault="00A619A8" w:rsidP="00DD2107">
      <w:pPr>
        <w:spacing w:before="0" w:after="0" w:line="240" w:lineRule="auto"/>
      </w:pPr>
      <w:r>
        <w:separator/>
      </w:r>
    </w:p>
    <w:p w14:paraId="7EF33BDD" w14:textId="77777777" w:rsidR="00A619A8" w:rsidRDefault="00A619A8"/>
  </w:endnote>
  <w:endnote w:type="continuationSeparator" w:id="0">
    <w:p w14:paraId="14A0EB68" w14:textId="77777777" w:rsidR="00A619A8" w:rsidRDefault="00A619A8" w:rsidP="00DD2107">
      <w:pPr>
        <w:spacing w:before="0" w:after="0" w:line="240" w:lineRule="auto"/>
      </w:pPr>
      <w:r>
        <w:continuationSeparator/>
      </w:r>
    </w:p>
    <w:p w14:paraId="7C73AC60" w14:textId="77777777" w:rsidR="00A619A8" w:rsidRDefault="00A61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9A645" w14:textId="77777777" w:rsidR="005E30F5" w:rsidRDefault="00DD21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8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BA9D" w14:textId="77777777" w:rsidR="00A619A8" w:rsidRDefault="00A619A8" w:rsidP="00DD2107">
      <w:pPr>
        <w:spacing w:before="0" w:after="0" w:line="240" w:lineRule="auto"/>
      </w:pPr>
      <w:r>
        <w:separator/>
      </w:r>
    </w:p>
    <w:p w14:paraId="328A0023" w14:textId="77777777" w:rsidR="00A619A8" w:rsidRDefault="00A619A8"/>
  </w:footnote>
  <w:footnote w:type="continuationSeparator" w:id="0">
    <w:p w14:paraId="3042D566" w14:textId="77777777" w:rsidR="00A619A8" w:rsidRDefault="00A619A8" w:rsidP="00DD2107">
      <w:pPr>
        <w:spacing w:before="0" w:after="0" w:line="240" w:lineRule="auto"/>
      </w:pPr>
      <w:r>
        <w:continuationSeparator/>
      </w:r>
    </w:p>
    <w:p w14:paraId="0F016E05" w14:textId="77777777" w:rsidR="00A619A8" w:rsidRDefault="00A619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EAB3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A284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3E9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E4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00D2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664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629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F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7C5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90F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954C9"/>
    <w:multiLevelType w:val="hybridMultilevel"/>
    <w:tmpl w:val="3FDA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F4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24718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6E34F61"/>
    <w:multiLevelType w:val="hybridMultilevel"/>
    <w:tmpl w:val="24E83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A6883"/>
    <w:multiLevelType w:val="hybridMultilevel"/>
    <w:tmpl w:val="6D0E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32D05"/>
    <w:multiLevelType w:val="hybridMultilevel"/>
    <w:tmpl w:val="9BEAE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EE3C85"/>
    <w:multiLevelType w:val="hybridMultilevel"/>
    <w:tmpl w:val="1AA2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B767E2"/>
    <w:multiLevelType w:val="hybridMultilevel"/>
    <w:tmpl w:val="3B06C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C07B2"/>
    <w:multiLevelType w:val="hybridMultilevel"/>
    <w:tmpl w:val="DF36B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DF28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82762F"/>
    <w:multiLevelType w:val="hybridMultilevel"/>
    <w:tmpl w:val="5596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598651">
    <w:abstractNumId w:val="11"/>
  </w:num>
  <w:num w:numId="2" w16cid:durableId="742070377">
    <w:abstractNumId w:val="19"/>
  </w:num>
  <w:num w:numId="3" w16cid:durableId="991326019">
    <w:abstractNumId w:val="12"/>
  </w:num>
  <w:num w:numId="4" w16cid:durableId="2102414277">
    <w:abstractNumId w:val="9"/>
  </w:num>
  <w:num w:numId="5" w16cid:durableId="1523057784">
    <w:abstractNumId w:val="7"/>
  </w:num>
  <w:num w:numId="6" w16cid:durableId="790585892">
    <w:abstractNumId w:val="6"/>
  </w:num>
  <w:num w:numId="7" w16cid:durableId="1927376134">
    <w:abstractNumId w:val="5"/>
  </w:num>
  <w:num w:numId="8" w16cid:durableId="1554271865">
    <w:abstractNumId w:val="4"/>
  </w:num>
  <w:num w:numId="9" w16cid:durableId="816530605">
    <w:abstractNumId w:val="8"/>
  </w:num>
  <w:num w:numId="10" w16cid:durableId="83454951">
    <w:abstractNumId w:val="3"/>
  </w:num>
  <w:num w:numId="11" w16cid:durableId="120267440">
    <w:abstractNumId w:val="2"/>
  </w:num>
  <w:num w:numId="12" w16cid:durableId="623459693">
    <w:abstractNumId w:val="1"/>
  </w:num>
  <w:num w:numId="13" w16cid:durableId="343898994">
    <w:abstractNumId w:val="0"/>
  </w:num>
  <w:num w:numId="14" w16cid:durableId="1932423314">
    <w:abstractNumId w:val="17"/>
  </w:num>
  <w:num w:numId="15" w16cid:durableId="1469542989">
    <w:abstractNumId w:val="16"/>
  </w:num>
  <w:num w:numId="16" w16cid:durableId="91900590">
    <w:abstractNumId w:val="13"/>
  </w:num>
  <w:num w:numId="17" w16cid:durableId="1740324630">
    <w:abstractNumId w:val="18"/>
  </w:num>
  <w:num w:numId="18" w16cid:durableId="1972056302">
    <w:abstractNumId w:val="14"/>
  </w:num>
  <w:num w:numId="19" w16cid:durableId="1851988758">
    <w:abstractNumId w:val="15"/>
  </w:num>
  <w:num w:numId="20" w16cid:durableId="1288120611">
    <w:abstractNumId w:val="20"/>
  </w:num>
  <w:num w:numId="21" w16cid:durableId="309017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B7"/>
    <w:rsid w:val="0002434C"/>
    <w:rsid w:val="00043A5A"/>
    <w:rsid w:val="000764F3"/>
    <w:rsid w:val="000D58B9"/>
    <w:rsid w:val="001A42FA"/>
    <w:rsid w:val="001D7037"/>
    <w:rsid w:val="00232455"/>
    <w:rsid w:val="002B18A0"/>
    <w:rsid w:val="00405A6A"/>
    <w:rsid w:val="00405A74"/>
    <w:rsid w:val="00412BAE"/>
    <w:rsid w:val="004627F0"/>
    <w:rsid w:val="005D5DAC"/>
    <w:rsid w:val="005E30F5"/>
    <w:rsid w:val="005E7C7A"/>
    <w:rsid w:val="00641010"/>
    <w:rsid w:val="0068010D"/>
    <w:rsid w:val="007A1E57"/>
    <w:rsid w:val="007A65B3"/>
    <w:rsid w:val="00893840"/>
    <w:rsid w:val="00A619A8"/>
    <w:rsid w:val="00A7514A"/>
    <w:rsid w:val="00AB3EB7"/>
    <w:rsid w:val="00B53243"/>
    <w:rsid w:val="00DD2107"/>
    <w:rsid w:val="00DD4265"/>
    <w:rsid w:val="00E65B5B"/>
    <w:rsid w:val="00E7632B"/>
    <w:rsid w:val="00F75A3E"/>
    <w:rsid w:val="00FC4273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11564"/>
  <w15:chartTrackingRefBased/>
  <w15:docId w15:val="{0EA4C9B6-7F6D-4E9C-8811-6E2CFC51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7A"/>
  </w:style>
  <w:style w:type="paragraph" w:styleId="Heading1">
    <w:name w:val="heading 1"/>
    <w:basedOn w:val="Normal"/>
    <w:next w:val="Normal"/>
    <w:link w:val="Heading1Char"/>
    <w:uiPriority w:val="9"/>
    <w:qFormat/>
    <w:rsid w:val="000D58B9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B9"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B9"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B9"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B9"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B9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B9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B9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3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D58B9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4"/>
    <w:rsid w:val="000D58B9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5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5"/>
    <w:rsid w:val="000D58B9"/>
    <w:rPr>
      <w:rFonts w:eastAsiaTheme="minorEastAsia"/>
      <w:bCs/>
      <w:caps/>
      <w:spacing w:val="28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sid w:val="000D58B9"/>
    <w:rPr>
      <w:i/>
      <w:iCs/>
      <w:color w:val="8A4203" w:themeColor="accent2" w:themeShade="80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rsid w:val="000D58B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8A4203" w:themeColor="accent2" w:themeShade="80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D58B9"/>
    <w:rPr>
      <w:b/>
      <w:i/>
      <w:iCs/>
      <w:color w:val="8A4203" w:themeColor="accent2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D58B9"/>
    <w:pPr>
      <w:spacing w:before="360" w:after="360" w:line="240" w:lineRule="auto"/>
      <w:ind w:left="691" w:right="691"/>
    </w:pPr>
    <w:rPr>
      <w:i/>
      <w:iCs/>
      <w:color w:val="8A4203" w:themeColor="accent2" w:themeShade="80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58B9"/>
    <w:rPr>
      <w:i/>
      <w:iCs/>
      <w:color w:val="8A4203" w:themeColor="accent2" w:themeShade="80"/>
      <w:spacing w:val="14"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D58B9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sid w:val="000D58B9"/>
    <w:rPr>
      <w:rFonts w:asciiTheme="majorHAnsi" w:eastAsiaTheme="majorEastAsia" w:hAnsiTheme="majorHAnsi" w:cstheme="majorBidi"/>
      <w:color w:val="8A4203" w:themeColor="accent2" w:themeShade="80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Address"/>
    <w:link w:val="SalutationChar"/>
    <w:uiPriority w:val="2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2"/>
    <w:rsid w:val="000D58B9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D58B9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B9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58B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8B9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58B9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58B9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58B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8B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8B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8B9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58B9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58B9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58B9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58B9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D58B9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8B9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8B9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8B9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8B9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D58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58B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D58B9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8B9"/>
    <w:rPr>
      <w:rFonts w:ascii="Consolas" w:hAnsi="Consolas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4627F0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A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684">
          <w:marLeft w:val="0"/>
          <w:marRight w:val="0"/>
          <w:marTop w:val="0"/>
          <w:marBottom w:val="0"/>
          <w:divBdr>
            <w:top w:val="none" w:sz="0" w:space="0" w:color="776E62"/>
            <w:left w:val="none" w:sz="0" w:space="0" w:color="776E62"/>
            <w:bottom w:val="none" w:sz="0" w:space="0" w:color="776E62"/>
            <w:right w:val="none" w:sz="0" w:space="0" w:color="776E62"/>
          </w:divBdr>
          <w:divsChild>
            <w:div w:id="534928453">
              <w:marLeft w:val="0"/>
              <w:marRight w:val="0"/>
              <w:marTop w:val="0"/>
              <w:marBottom w:val="0"/>
              <w:divBdr>
                <w:top w:val="none" w:sz="0" w:space="0" w:color="776E62"/>
                <w:left w:val="none" w:sz="0" w:space="0" w:color="776E62"/>
                <w:bottom w:val="none" w:sz="0" w:space="0" w:color="776E62"/>
                <w:right w:val="none" w:sz="0" w:space="0" w:color="776E62"/>
              </w:divBdr>
              <w:divsChild>
                <w:div w:id="564220357">
                  <w:marLeft w:val="-225"/>
                  <w:marRight w:val="-225"/>
                  <w:marTop w:val="0"/>
                  <w:marBottom w:val="0"/>
                  <w:divBdr>
                    <w:top w:val="none" w:sz="0" w:space="0" w:color="776E62"/>
                    <w:left w:val="none" w:sz="0" w:space="0" w:color="776E62"/>
                    <w:bottom w:val="none" w:sz="0" w:space="0" w:color="776E62"/>
                    <w:right w:val="none" w:sz="0" w:space="0" w:color="776E62"/>
                  </w:divBdr>
                  <w:divsChild>
                    <w:div w:id="481047373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776E62"/>
                        <w:left w:val="none" w:sz="0" w:space="0" w:color="776E62"/>
                        <w:bottom w:val="none" w:sz="0" w:space="0" w:color="776E62"/>
                        <w:right w:val="none" w:sz="0" w:space="0" w:color="776E62"/>
                      </w:divBdr>
                      <w:divsChild>
                        <w:div w:id="12158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776E62"/>
                            <w:left w:val="none" w:sz="0" w:space="0" w:color="776E62"/>
                            <w:bottom w:val="none" w:sz="0" w:space="0" w:color="776E62"/>
                            <w:right w:val="none" w:sz="0" w:space="0" w:color="776E62"/>
                          </w:divBdr>
                          <w:divsChild>
                            <w:div w:id="12318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776E62"/>
                                <w:left w:val="none" w:sz="0" w:space="0" w:color="776E62"/>
                                <w:bottom w:val="none" w:sz="0" w:space="0" w:color="776E62"/>
                                <w:right w:val="none" w:sz="0" w:space="0" w:color="776E6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y\AppData\Roaming\Microsoft\Templates\Business%20letter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</dc:creator>
  <cp:keywords/>
  <dc:description/>
  <cp:lastModifiedBy>Zach N</cp:lastModifiedBy>
  <cp:revision>10</cp:revision>
  <dcterms:created xsi:type="dcterms:W3CDTF">2023-01-02T13:43:00Z</dcterms:created>
  <dcterms:modified xsi:type="dcterms:W3CDTF">2023-02-28T01:03:00Z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